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9979F3">
              <w:trPr>
                <w:trHeight w:hRule="exact" w:val="391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2778B3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E2396B01624424D937DE21D28E5AB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:rsidR="009979F3" w:rsidRPr="009979F3" w:rsidRDefault="009979F3" w:rsidP="009979F3">
                  <w:pPr>
                    <w:pStyle w:val="Heading2"/>
                  </w:pPr>
                  <w:r w:rsidRPr="009979F3">
                    <w:t>I am an entry level Java programmer</w:t>
                  </w:r>
                  <w:r>
                    <w:t xml:space="preserve"> (APCS Java)</w:t>
                  </w:r>
                </w:p>
                <w:p w:rsidR="009979F3" w:rsidRPr="009979F3" w:rsidRDefault="009979F3" w:rsidP="009979F3">
                  <w:pPr>
                    <w:rPr>
                      <w:b/>
                    </w:rPr>
                  </w:pPr>
                  <w:r w:rsidRPr="009979F3">
                    <w:rPr>
                      <w:b/>
                    </w:rPr>
                    <w:t>I am an entry level Python programmer</w:t>
                  </w:r>
                </w:p>
                <w:p w:rsidR="009979F3" w:rsidRPr="009979F3" w:rsidRDefault="009979F3" w:rsidP="009979F3">
                  <w:pPr>
                    <w:rPr>
                      <w:b/>
                    </w:rPr>
                  </w:pPr>
                  <w:r w:rsidRPr="009979F3">
                    <w:rPr>
                      <w:b/>
                    </w:rPr>
                    <w:t>I am an entry level Lua programmer</w:t>
                  </w:r>
                  <w:r>
                    <w:rPr>
                      <w:b/>
                    </w:rPr>
                    <w:t xml:space="preserve"> (Game Development with LOVE2D)</w:t>
                  </w:r>
                </w:p>
                <w:p w:rsidR="009979F3" w:rsidRPr="009979F3" w:rsidRDefault="009979F3" w:rsidP="009979F3">
                  <w:pPr>
                    <w:rPr>
                      <w:b/>
                    </w:rPr>
                  </w:pPr>
                  <w:r w:rsidRPr="009979F3">
                    <w:rPr>
                      <w:b/>
                    </w:rPr>
                    <w:t>I work well with finance and statistics</w:t>
                  </w:r>
                  <w:r>
                    <w:rPr>
                      <w:b/>
                    </w:rPr>
                    <w:t xml:space="preserve"> (AP Statistics, DECA</w:t>
                  </w:r>
                  <w:r w:rsidR="00B74004">
                    <w:rPr>
                      <w:b/>
                    </w:rPr>
                    <w:t>)</w:t>
                  </w:r>
                </w:p>
                <w:p w:rsidR="009979F3" w:rsidRPr="009979F3" w:rsidRDefault="009979F3" w:rsidP="009979F3">
                  <w:pPr>
                    <w:rPr>
                      <w:b/>
                    </w:rPr>
                  </w:pPr>
                  <w:r w:rsidRPr="009979F3">
                    <w:rPr>
                      <w:b/>
                    </w:rPr>
                    <w:t>I am an entry level data-scientist (scikit-learn)</w:t>
                  </w:r>
                </w:p>
              </w:tc>
            </w:tr>
            <w:tr w:rsidR="004A7542" w:rsidRPr="00A85B6F" w:rsidTr="00B74004">
              <w:trPr>
                <w:trHeight w:val="616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4A7542" w:rsidP="009979F3">
                  <w:pPr>
                    <w:jc w:val="both"/>
                  </w:pPr>
                </w:p>
                <w:p w:rsidR="004A7542" w:rsidRPr="00A85B6F" w:rsidRDefault="002778B3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0AD9218291844048F68016549EEEB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9979F3" w:rsidP="00346ED4">
                  <w:pPr>
                    <w:pStyle w:val="Heading2"/>
                  </w:pPr>
                  <w:r>
                    <w:t>High School Diploma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2014-2018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Clear Brook High School</w:t>
                  </w:r>
                </w:p>
                <w:p w:rsidR="004A7542" w:rsidRDefault="00B83392" w:rsidP="00346ED4">
                  <w:r>
                    <w:t>GPA: 5.65</w:t>
                  </w:r>
                  <w:bookmarkStart w:id="0" w:name="_GoBack"/>
                  <w:bookmarkEnd w:id="0"/>
                  <w:r w:rsidR="00E25B51">
                    <w:t xml:space="preserve"> (3.73</w:t>
                  </w:r>
                  <w:r w:rsidR="00B74004">
                    <w:t>/4.0</w:t>
                  </w:r>
                  <w:r w:rsidR="009E0885">
                    <w:t>, Junior Year</w:t>
                  </w:r>
                  <w:r w:rsidR="00B74004">
                    <w:t>)</w:t>
                  </w:r>
                </w:p>
                <w:p w:rsidR="00B74004" w:rsidRDefault="00B74004" w:rsidP="00346ED4">
                  <w:r>
                    <w:t>Computer Science Club President (2016–2017)</w:t>
                  </w:r>
                </w:p>
                <w:p w:rsidR="00B74004" w:rsidRDefault="00B74004" w:rsidP="00346ED4">
                  <w:r>
                    <w:t>Participated in HP CodeWars (2016)</w:t>
                  </w:r>
                </w:p>
                <w:p w:rsidR="00B74004" w:rsidRDefault="00B74004" w:rsidP="00346ED4">
                  <w:r>
                    <w:t>DECA State (2016)</w:t>
                  </w:r>
                </w:p>
                <w:p w:rsidR="00B74004" w:rsidRDefault="00B74004" w:rsidP="00346ED4">
                  <w:r>
                    <w:t>DECA State Finalist (2017)</w:t>
                  </w:r>
                </w:p>
                <w:p w:rsidR="00B74004" w:rsidRDefault="00B74004" w:rsidP="00346ED4">
                  <w:r>
                    <w:t>Model UN Competitor (2016)</w:t>
                  </w:r>
                </w:p>
                <w:p w:rsidR="00B74004" w:rsidRPr="00B74004" w:rsidRDefault="005A3E3E" w:rsidP="00346ED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Relevant </w:t>
                  </w:r>
                  <w:r w:rsidR="00B74004" w:rsidRPr="00B74004">
                    <w:rPr>
                      <w:b/>
                      <w:sz w:val="24"/>
                    </w:rPr>
                    <w:t>Courses:</w:t>
                  </w:r>
                </w:p>
                <w:p w:rsidR="00B74004" w:rsidRDefault="00B74004" w:rsidP="00346ED4">
                  <w:r>
                    <w:t>Pre-AP Computer Science (2015-2016)</w:t>
                  </w:r>
                </w:p>
                <w:p w:rsidR="00B74004" w:rsidRDefault="00B74004" w:rsidP="00346ED4">
                  <w:r>
                    <w:t>Principles of Engineering (2015-2016)</w:t>
                  </w:r>
                </w:p>
                <w:p w:rsidR="00B74004" w:rsidRDefault="00B74004" w:rsidP="00346ED4">
                  <w:r>
                    <w:t>AP Computer Science (2016-2017)</w:t>
                  </w:r>
                </w:p>
                <w:p w:rsidR="004A7542" w:rsidRDefault="00B74004" w:rsidP="00B74004">
                  <w:r>
                    <w:t>AP Statistics (2016-2017)</w:t>
                  </w:r>
                </w:p>
                <w:p w:rsidR="00B74004" w:rsidRPr="00A85B6F" w:rsidRDefault="00B74004" w:rsidP="00B74004"/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2778B3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843485AED4D4431ABD868E255A347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E10171" w:rsidRPr="00E10171" w:rsidRDefault="009979F3" w:rsidP="009979F3">
                  <w:pPr>
                    <w:pStyle w:val="Heading2"/>
                  </w:pPr>
                  <w:r>
                    <w:t>To gain experience in the workforce as well as expand my knowledge of computer science through senior interaction.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9C582EA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EEDDB58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9979F3">
                    <w:trPr>
                      <w:trHeight w:val="837"/>
                    </w:trPr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979F3" w:rsidP="00346ED4">
                        <w:hyperlink r:id="rId10" w:history="1">
                          <w:r w:rsidRPr="00D246BB">
                            <w:rPr>
                              <w:rStyle w:val="Hyperlink"/>
                              <w:sz w:val="18"/>
                            </w:rPr>
                            <w:t>chrispeterfrancis@gmail.com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979F3" w:rsidP="00346ED4">
                        <w:r>
                          <w:t>832-908-3500</w:t>
                        </w:r>
                      </w:p>
                    </w:tc>
                  </w:tr>
                </w:tbl>
                <w:p w:rsidR="004A7542" w:rsidRPr="00A85B6F" w:rsidRDefault="009979F3" w:rsidP="00346ED4">
                  <w:r>
                    <w:t>chrispeterfrancis.github.io</w:t>
                  </w:r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2778B3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9131DAA92E444AF9B4EE226C3ADE01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:rsidR="00B74004" w:rsidRDefault="00B74004" w:rsidP="00B74004"/>
                <w:p w:rsidR="00B74004" w:rsidRDefault="00B74004" w:rsidP="00B74004">
                  <w:r>
                    <w:t>Founder of CS Stars, a program to teach CS to elementary kids.</w:t>
                  </w:r>
                </w:p>
                <w:p w:rsidR="00B74004" w:rsidRDefault="00B74004" w:rsidP="00B74004">
                  <w:r>
                    <w:t>Key Club Volunteer</w:t>
                  </w:r>
                </w:p>
                <w:p w:rsidR="00B74004" w:rsidRDefault="00B74004" w:rsidP="00B74004">
                  <w:r>
                    <w:t>National Honor Society Volunteer</w:t>
                  </w:r>
                </w:p>
                <w:p w:rsidR="004A7542" w:rsidRPr="00A85B6F" w:rsidRDefault="00B74004" w:rsidP="00B74004">
                  <w:r>
                    <w:t>CORES (STEM for kids) Club Volunteer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11"/>
      <w:headerReference w:type="first" r:id="rId12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8B3" w:rsidRDefault="002778B3" w:rsidP="004A7542">
      <w:pPr>
        <w:spacing w:after="0" w:line="240" w:lineRule="auto"/>
      </w:pPr>
      <w:r>
        <w:separator/>
      </w:r>
    </w:p>
  </w:endnote>
  <w:endnote w:type="continuationSeparator" w:id="0">
    <w:p w:rsidR="002778B3" w:rsidRDefault="002778B3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0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8B3" w:rsidRDefault="002778B3" w:rsidP="004A7542">
      <w:pPr>
        <w:spacing w:after="0" w:line="240" w:lineRule="auto"/>
      </w:pPr>
      <w:r>
        <w:separator/>
      </w:r>
    </w:p>
  </w:footnote>
  <w:footnote w:type="continuationSeparator" w:id="0">
    <w:p w:rsidR="002778B3" w:rsidRDefault="002778B3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Your Name:"/>
      <w:tag w:val="Enter Your Name:"/>
      <w:id w:val="1764105439"/>
      <w:placeholder>
        <w:docPart w:val="B65BC09BFAA046C3984AF82681EEF630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9979F3">
        <w:pPr>
          <w:pStyle w:val="Header"/>
        </w:pPr>
        <w:r>
          <w:t>Chris Peter Francis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F3"/>
    <w:rsid w:val="001C292B"/>
    <w:rsid w:val="002778B3"/>
    <w:rsid w:val="002876BB"/>
    <w:rsid w:val="00293B83"/>
    <w:rsid w:val="002D075C"/>
    <w:rsid w:val="00454034"/>
    <w:rsid w:val="004A7542"/>
    <w:rsid w:val="005A3E3E"/>
    <w:rsid w:val="006A3CE7"/>
    <w:rsid w:val="006F77C5"/>
    <w:rsid w:val="00857F01"/>
    <w:rsid w:val="009979F3"/>
    <w:rsid w:val="009E0885"/>
    <w:rsid w:val="00B74004"/>
    <w:rsid w:val="00B83392"/>
    <w:rsid w:val="00B90950"/>
    <w:rsid w:val="00E10171"/>
    <w:rsid w:val="00E25B5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35932"/>
  <w15:chartTrackingRefBased/>
  <w15:docId w15:val="{3A25C8FD-43ED-4D78-A17B-17B1D6D4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9979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79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hrispeterfranci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%20Peter%20Francis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2396B01624424D937DE21D28E5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4441-7E46-4EC6-AD66-C7C99D8AEF8C}"/>
      </w:docPartPr>
      <w:docPartBody>
        <w:p w:rsidR="00000000" w:rsidRDefault="0001699B">
          <w:pPr>
            <w:pStyle w:val="8E2396B01624424D937DE21D28E5AB3D"/>
          </w:pPr>
          <w:r w:rsidRPr="002D589D">
            <w:t>Skills</w:t>
          </w:r>
        </w:p>
      </w:docPartBody>
    </w:docPart>
    <w:docPart>
      <w:docPartPr>
        <w:name w:val="E0AD9218291844048F68016549EEE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29652-6A58-414A-9DA2-C43B3197444D}"/>
      </w:docPartPr>
      <w:docPartBody>
        <w:p w:rsidR="00000000" w:rsidRDefault="0001699B">
          <w:pPr>
            <w:pStyle w:val="E0AD9218291844048F68016549EEEBE2"/>
          </w:pPr>
          <w:r w:rsidRPr="00A85B6F">
            <w:t>Education</w:t>
          </w:r>
        </w:p>
      </w:docPartBody>
    </w:docPart>
    <w:docPart>
      <w:docPartPr>
        <w:name w:val="F843485AED4D4431ABD868E255A34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A5C3-1679-499C-BDE5-7A1997CDFAD8}"/>
      </w:docPartPr>
      <w:docPartBody>
        <w:p w:rsidR="00000000" w:rsidRDefault="0001699B">
          <w:pPr>
            <w:pStyle w:val="F843485AED4D4431ABD868E255A34792"/>
          </w:pPr>
          <w:r>
            <w:t>Objective</w:t>
          </w:r>
        </w:p>
      </w:docPartBody>
    </w:docPart>
    <w:docPart>
      <w:docPartPr>
        <w:name w:val="9131DAA92E444AF9B4EE226C3ADE0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F89AE-D5B6-4FDA-8520-4D6D063789B3}"/>
      </w:docPartPr>
      <w:docPartBody>
        <w:p w:rsidR="00000000" w:rsidRDefault="0001699B">
          <w:pPr>
            <w:pStyle w:val="9131DAA92E444AF9B4EE226C3ADE0179"/>
          </w:pPr>
          <w:r w:rsidRPr="00A85B6F">
            <w:t>Volunteer Experience or Leadership</w:t>
          </w:r>
        </w:p>
      </w:docPartBody>
    </w:docPart>
    <w:docPart>
      <w:docPartPr>
        <w:name w:val="B65BC09BFAA046C3984AF82681EE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51C75-91DC-47A9-901E-35DF0837916C}"/>
      </w:docPartPr>
      <w:docPartBody>
        <w:p w:rsidR="00000000" w:rsidRDefault="00707CB3" w:rsidP="00707CB3">
          <w:pPr>
            <w:pStyle w:val="B65BC09BFAA046C3984AF82681EEF630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B3"/>
    <w:rsid w:val="0001699B"/>
    <w:rsid w:val="0070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396B01624424D937DE21D28E5AB3D">
    <w:name w:val="8E2396B01624424D937DE21D28E5AB3D"/>
  </w:style>
  <w:style w:type="paragraph" w:customStyle="1" w:styleId="4209D3443D824A6D8657541283D91E9E">
    <w:name w:val="4209D3443D824A6D8657541283D91E9E"/>
  </w:style>
  <w:style w:type="paragraph" w:customStyle="1" w:styleId="5AC67ED39C6B43B3A4CB6007791B9B61">
    <w:name w:val="5AC67ED39C6B43B3A4CB6007791B9B61"/>
  </w:style>
  <w:style w:type="paragraph" w:customStyle="1" w:styleId="25F26EE1FBC24C56AF4B0CB0ABC217E3">
    <w:name w:val="25F26EE1FBC24C56AF4B0CB0ABC217E3"/>
  </w:style>
  <w:style w:type="paragraph" w:customStyle="1" w:styleId="F0DDCCA12E824AD592DA60EF788B4029">
    <w:name w:val="F0DDCCA12E824AD592DA60EF788B4029"/>
  </w:style>
  <w:style w:type="paragraph" w:customStyle="1" w:styleId="E48D7E5C2E4641F9BA7F8BA00283C307">
    <w:name w:val="E48D7E5C2E4641F9BA7F8BA00283C307"/>
  </w:style>
  <w:style w:type="paragraph" w:customStyle="1" w:styleId="94A261CCA8AA400D805176B2F7F8D453">
    <w:name w:val="94A261CCA8AA400D805176B2F7F8D453"/>
  </w:style>
  <w:style w:type="paragraph" w:customStyle="1" w:styleId="0BF1C0058DB345269EB558C60D3E58A1">
    <w:name w:val="0BF1C0058DB345269EB558C60D3E58A1"/>
  </w:style>
  <w:style w:type="paragraph" w:customStyle="1" w:styleId="39DC8E4B2E404265B5CA5E39B4B0A97C">
    <w:name w:val="39DC8E4B2E404265B5CA5E39B4B0A97C"/>
  </w:style>
  <w:style w:type="paragraph" w:customStyle="1" w:styleId="CD21C666C7D941499E16D92D95FD3849">
    <w:name w:val="CD21C666C7D941499E16D92D95FD3849"/>
  </w:style>
  <w:style w:type="paragraph" w:customStyle="1" w:styleId="5C3F589FA844451588FD26C63C86495A">
    <w:name w:val="5C3F589FA844451588FD26C63C86495A"/>
  </w:style>
  <w:style w:type="paragraph" w:customStyle="1" w:styleId="85C124908BDF4B67BE5BC9C951CF8ED3">
    <w:name w:val="85C124908BDF4B67BE5BC9C951CF8ED3"/>
  </w:style>
  <w:style w:type="paragraph" w:customStyle="1" w:styleId="62B4C2F981C94A3EACD5F025B0E525DB">
    <w:name w:val="62B4C2F981C94A3EACD5F025B0E525DB"/>
  </w:style>
  <w:style w:type="paragraph" w:customStyle="1" w:styleId="E0AD9218291844048F68016549EEEBE2">
    <w:name w:val="E0AD9218291844048F68016549EEEBE2"/>
  </w:style>
  <w:style w:type="paragraph" w:customStyle="1" w:styleId="67B1B082560048FEA18D1D96A7BB67FE">
    <w:name w:val="67B1B082560048FEA18D1D96A7BB67FE"/>
  </w:style>
  <w:style w:type="paragraph" w:customStyle="1" w:styleId="53F97E2637DF41BA80729361C9421B74">
    <w:name w:val="53F97E2637DF41BA80729361C9421B74"/>
  </w:style>
  <w:style w:type="paragraph" w:customStyle="1" w:styleId="6A1500375C034A4FA57C6125DED6D689">
    <w:name w:val="6A1500375C034A4FA57C6125DED6D689"/>
  </w:style>
  <w:style w:type="paragraph" w:customStyle="1" w:styleId="051B95F4F19B4B738484F4779129D84B">
    <w:name w:val="051B95F4F19B4B738484F4779129D84B"/>
  </w:style>
  <w:style w:type="paragraph" w:customStyle="1" w:styleId="3D37A2A6FB824B2EB5F8F7296EBF3B52">
    <w:name w:val="3D37A2A6FB824B2EB5F8F7296EBF3B52"/>
  </w:style>
  <w:style w:type="paragraph" w:customStyle="1" w:styleId="B71C3E37788346E4B133ACCD72BC816F">
    <w:name w:val="B71C3E37788346E4B133ACCD72BC816F"/>
  </w:style>
  <w:style w:type="paragraph" w:customStyle="1" w:styleId="2F53CF283DE74C409C2CD14338B6765A">
    <w:name w:val="2F53CF283DE74C409C2CD14338B6765A"/>
  </w:style>
  <w:style w:type="paragraph" w:customStyle="1" w:styleId="9CB76E1777A342CB8794F7D5154314F8">
    <w:name w:val="9CB76E1777A342CB8794F7D5154314F8"/>
  </w:style>
  <w:style w:type="paragraph" w:customStyle="1" w:styleId="F843485AED4D4431ABD868E255A34792">
    <w:name w:val="F843485AED4D4431ABD868E255A3479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1275DA052D7F47C88B1B194B58186D30">
    <w:name w:val="1275DA052D7F47C88B1B194B58186D30"/>
  </w:style>
  <w:style w:type="paragraph" w:customStyle="1" w:styleId="81CAF7E2D0B249A5ADCCB47931DDE31C">
    <w:name w:val="81CAF7E2D0B249A5ADCCB47931DDE31C"/>
  </w:style>
  <w:style w:type="paragraph" w:customStyle="1" w:styleId="7F9172786CFD492CA3C39131884B8696">
    <w:name w:val="7F9172786CFD492CA3C39131884B8696"/>
  </w:style>
  <w:style w:type="paragraph" w:customStyle="1" w:styleId="F4CE3E9790214C1B9D0A02E075A5CBE6">
    <w:name w:val="F4CE3E9790214C1B9D0A02E075A5CBE6"/>
  </w:style>
  <w:style w:type="paragraph" w:customStyle="1" w:styleId="B8335F37A0DC4C6F9D351FD5AB76EFCE">
    <w:name w:val="B8335F37A0DC4C6F9D351FD5AB76EFCE"/>
  </w:style>
  <w:style w:type="paragraph" w:customStyle="1" w:styleId="C7F3B29EB6624426945AC55B00BCB17B">
    <w:name w:val="C7F3B29EB6624426945AC55B00BCB17B"/>
  </w:style>
  <w:style w:type="paragraph" w:customStyle="1" w:styleId="9131DAA92E444AF9B4EE226C3ADE0179">
    <w:name w:val="9131DAA92E444AF9B4EE226C3ADE0179"/>
  </w:style>
  <w:style w:type="paragraph" w:customStyle="1" w:styleId="99C48CA19C5442BCB4755805CD9CD1AF">
    <w:name w:val="99C48CA19C5442BCB4755805CD9CD1AF"/>
  </w:style>
  <w:style w:type="paragraph" w:customStyle="1" w:styleId="B65BC09BFAA046C3984AF82681EEF630">
    <w:name w:val="B65BC09BFAA046C3984AF82681EEF630"/>
    <w:rsid w:val="00707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270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Peter Francis</dc:creator>
  <cp:keywords/>
  <dc:description/>
  <cp:lastModifiedBy>Chris Peter Francis</cp:lastModifiedBy>
  <cp:revision>3</cp:revision>
  <dcterms:created xsi:type="dcterms:W3CDTF">2017-06-06T14:54:00Z</dcterms:created>
  <dcterms:modified xsi:type="dcterms:W3CDTF">2017-06-06T19:24:00Z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